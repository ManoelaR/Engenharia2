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D9" w:rsidRDefault="007B57D9">
      <w:pPr>
        <w:pStyle w:val="Ttulo"/>
      </w:pPr>
      <w:r>
        <w:t>Public Domain Audio Library</w:t>
      </w:r>
    </w:p>
    <w:p w:rsidR="00685AA7" w:rsidRDefault="003418A1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B57D9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Start w:id="6" w:name="_GoBack"/>
      <w:bookmarkEnd w:id="0"/>
      <w:bookmarkEnd w:id="1"/>
      <w:bookmarkEnd w:id="2"/>
      <w:bookmarkEnd w:id="3"/>
      <w:bookmarkEnd w:id="6"/>
    </w:p>
    <w:p w:rsidR="009E7A69" w:rsidRPr="009E7A69" w:rsidRDefault="009E7A69" w:rsidP="009E7A69">
      <w:pPr>
        <w:rPr>
          <w:u w:val="single"/>
        </w:rPr>
      </w:pPr>
    </w:p>
    <w:p w:rsidR="00685AA7" w:rsidRDefault="00685AA7">
      <w:pPr>
        <w:pStyle w:val="Ttulo1"/>
      </w:pPr>
      <w:bookmarkStart w:id="7" w:name="_Toc512930906"/>
      <w:bookmarkStart w:id="8" w:name="_Toc20715755"/>
      <w:r>
        <w:t>Positioning</w:t>
      </w:r>
      <w:bookmarkEnd w:id="4"/>
      <w:bookmarkEnd w:id="5"/>
      <w:bookmarkEnd w:id="7"/>
      <w:bookmarkEnd w:id="8"/>
    </w:p>
    <w:p w:rsidR="00685AA7" w:rsidRDefault="00685AA7"/>
    <w:p w:rsidR="00685AA7" w:rsidRDefault="00685AA7">
      <w:pPr>
        <w:pStyle w:val="Ttulo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B57D9" w:rsidP="00E64463">
            <w:r>
              <w:t>Finding public domain audio on the internet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E64463" w:rsidP="00E64463">
            <w:r>
              <w:t>General Public who seek access to public domain audio samples for personal or professional uses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E64463" w:rsidP="00E64463">
            <w:r>
              <w:t>Due to the large variety of public domain audio samples on the web, scattered around several websites, searching for a non-</w:t>
            </w:r>
            <w:proofErr w:type="spellStart"/>
            <w:r>
              <w:t>specifical</w:t>
            </w:r>
            <w:proofErr w:type="spellEnd"/>
            <w:r>
              <w:t xml:space="preserve"> audio sample could take unnecessary time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E64463" w:rsidP="00E64463">
            <w:r>
              <w:t>Gather every piece of public domain audio samples and unite them into a single place making it easier to access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744CF" w:rsidP="00A744CF">
            <w:r>
              <w:t>Musicians and/or General Public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744CF" w:rsidP="00A744CF">
            <w:r>
              <w:t>Seek non-copyrighted audio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A744CF">
            <w:r>
              <w:t xml:space="preserve"> </w:t>
            </w:r>
            <w:r w:rsidR="00A744CF">
              <w:t xml:space="preserve">Is </w:t>
            </w:r>
            <w:proofErr w:type="spellStart"/>
            <w:r w:rsidR="00A744CF">
              <w:t>a</w:t>
            </w:r>
            <w:proofErr w:type="spellEnd"/>
            <w:r w:rsidR="00A744CF">
              <w:t xml:space="preserve"> Open Source software 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744CF" w:rsidP="00A744CF">
            <w:r>
              <w:t xml:space="preserve">Provides </w:t>
            </w:r>
            <w:proofErr w:type="spellStart"/>
            <w:r>
              <w:t>a</w:t>
            </w:r>
            <w:proofErr w:type="spellEnd"/>
            <w:r>
              <w:t xml:space="preserve"> organized library with several audio samples to choose from 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744CF" w:rsidP="00A744CF">
            <w:r>
              <w:t>The Internet Archive Music Collection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A744CF" w:rsidP="00A744CF">
            <w:r>
              <w:t>Provides a user-friendly interface and is organized by categories in order to facilitate the interaction with the website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lastRenderedPageBreak/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8A1" w:rsidRDefault="003418A1">
      <w:pPr>
        <w:spacing w:line="240" w:lineRule="auto"/>
      </w:pPr>
      <w:r>
        <w:separator/>
      </w:r>
    </w:p>
  </w:endnote>
  <w:endnote w:type="continuationSeparator" w:id="0">
    <w:p w:rsidR="003418A1" w:rsidRDefault="00341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3418A1">
            <w:fldChar w:fldCharType="begin"/>
          </w:r>
          <w:r w:rsidR="003418A1">
            <w:instrText xml:space="preserve"> DOCPROPERTY "Company"  \* MERGEFORMAT </w:instrText>
          </w:r>
          <w:r w:rsidR="003418A1">
            <w:fldChar w:fldCharType="separate"/>
          </w:r>
          <w:r w:rsidR="007B57D9">
            <w:t>&lt;Company Name&gt;</w:t>
          </w:r>
          <w:r w:rsidR="003418A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44C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744C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8A1" w:rsidRDefault="003418A1">
      <w:pPr>
        <w:spacing w:line="240" w:lineRule="auto"/>
      </w:pPr>
      <w:r>
        <w:separator/>
      </w:r>
    </w:p>
  </w:footnote>
  <w:footnote w:type="continuationSeparator" w:id="0">
    <w:p w:rsidR="003418A1" w:rsidRDefault="00341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7B57D9" w:rsidP="007B57D9">
          <w:r>
            <w:rPr>
              <w:b/>
            </w:rPr>
            <w:t xml:space="preserve">Public Domain Audio Library </w:t>
          </w:r>
          <w:r w:rsidR="00685AA7">
            <w:rPr>
              <w:b/>
            </w:rPr>
            <w:fldChar w:fldCharType="begin"/>
          </w:r>
          <w:r w:rsidR="00685AA7">
            <w:rPr>
              <w:b/>
            </w:rPr>
            <w:instrText xml:space="preserve"> SUBJECT  \* MERGEFORMAT </w:instrText>
          </w:r>
          <w:r w:rsidR="00685AA7"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3418A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B57D9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7B57D9">
          <w:r>
            <w:t xml:space="preserve">  Date:  </w:t>
          </w:r>
          <w:r w:rsidR="007B57D9">
            <w:t>18/MAR/16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D9"/>
    <w:rsid w:val="0019590E"/>
    <w:rsid w:val="002B4085"/>
    <w:rsid w:val="003418A1"/>
    <w:rsid w:val="00375A4A"/>
    <w:rsid w:val="0052614A"/>
    <w:rsid w:val="00685AA7"/>
    <w:rsid w:val="007528F8"/>
    <w:rsid w:val="007B304D"/>
    <w:rsid w:val="007B57D9"/>
    <w:rsid w:val="00816C1B"/>
    <w:rsid w:val="009E7A69"/>
    <w:rsid w:val="00A744CF"/>
    <w:rsid w:val="00AE4979"/>
    <w:rsid w:val="00BF5DC2"/>
    <w:rsid w:val="00C2763D"/>
    <w:rsid w:val="00C72F77"/>
    <w:rsid w:val="00E6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043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0</TotalTime>
  <Pages>2</Pages>
  <Words>648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MANOELA GOMES RIVERA</dc:creator>
  <cp:lastModifiedBy>MANOELA GOMES RIVERA</cp:lastModifiedBy>
  <cp:revision>2</cp:revision>
  <cp:lastPrinted>2001-03-15T17:26:00Z</cp:lastPrinted>
  <dcterms:created xsi:type="dcterms:W3CDTF">2016-03-18T13:56:00Z</dcterms:created>
  <dcterms:modified xsi:type="dcterms:W3CDTF">2016-03-18T13:56:00Z</dcterms:modified>
</cp:coreProperties>
</file>