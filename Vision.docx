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7D9" w:rsidRDefault="007B57D9">
      <w:pPr>
        <w:pStyle w:val="Title"/>
      </w:pPr>
      <w:r>
        <w:t>Public Domain Audio Library</w:t>
      </w:r>
    </w:p>
    <w:p w:rsidR="00685AA7" w:rsidRDefault="003418A1">
      <w:pPr>
        <w:pStyle w:val="Title"/>
      </w:pPr>
      <w:fldSimple w:instr=" TITLE  \* MERGEFORMAT ">
        <w:r w:rsidR="007B57D9">
          <w:t>Vision</w:t>
        </w:r>
      </w:fldSimple>
      <w:r w:rsidR="000A3A50">
        <w:t xml:space="preserve"> Document</w:t>
      </w:r>
    </w:p>
    <w:p w:rsidR="000A3A50" w:rsidRPr="000A3A50" w:rsidRDefault="000A3A50" w:rsidP="000A3A50"/>
    <w:p w:rsidR="00685AA7" w:rsidRDefault="00685AA7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0A3A50" w:rsidRPr="000A3A50" w:rsidRDefault="000A3A50" w:rsidP="000A3A50">
      <w:r>
        <w:t>This project is a software example from the Software Engineering II discipline in Faculdade Senac Porto Alegre, referring to the first semester of 2016. The software and all the stakeholders are fictional.</w:t>
      </w:r>
    </w:p>
    <w:p w:rsidR="009E7A69" w:rsidRPr="009E7A69" w:rsidRDefault="009E7A69" w:rsidP="009E7A69">
      <w:pPr>
        <w:rPr>
          <w:u w:val="single"/>
        </w:rPr>
      </w:pPr>
    </w:p>
    <w:p w:rsidR="00685AA7" w:rsidRDefault="00685AA7">
      <w:pPr>
        <w:pStyle w:val="Heading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0A3A50" w:rsidRPr="000A3A50" w:rsidRDefault="000A3A50" w:rsidP="000A3A50">
      <w:r>
        <w:t>This section contains the problem statement (Section 2.1) and the product position statement (Section 2.2)</w:t>
      </w:r>
    </w:p>
    <w:p w:rsidR="00685AA7" w:rsidRDefault="00685AA7"/>
    <w:p w:rsidR="00685AA7" w:rsidRDefault="00685AA7">
      <w:pPr>
        <w:pStyle w:val="Heading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Pr="000A3A50" w:rsidRDefault="00685AA7">
      <w:pPr>
        <w:pStyle w:val="InfoBlue"/>
        <w:rPr>
          <w:u w:val="single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0A3A50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A3A50" w:rsidRDefault="00685AA7">
            <w:pPr>
              <w:pStyle w:val="BodyText"/>
              <w:keepNext/>
              <w:ind w:left="72"/>
            </w:pPr>
            <w:r w:rsidRPr="000A3A50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A3A50" w:rsidRDefault="007B57D9" w:rsidP="00E64463">
            <w:r w:rsidRPr="000A3A50">
              <w:t>Finding public domain audio on the internet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0A3A50" w:rsidP="000A3A50">
            <w:r>
              <w:t>Music professionals</w:t>
            </w:r>
            <w:r w:rsidR="00E64463">
              <w:t xml:space="preserve"> who seek access to public domain audio samples for </w:t>
            </w:r>
            <w:r>
              <w:t>work uses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E64463" w:rsidP="00EF0E82">
            <w:r>
              <w:t>Due to the large variety of public domain audio samples on the web, scattered around several website</w:t>
            </w:r>
            <w:r w:rsidR="00EF0E82">
              <w:t>s, searching for a non-specific</w:t>
            </w:r>
            <w:r>
              <w:t xml:space="preserve"> audio sample could take unnecessary time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E64463" w:rsidP="00E64463">
            <w:r>
              <w:t>Gather every piece of public domain audio samples and unite them into a single place making it easier to access</w:t>
            </w:r>
          </w:p>
        </w:tc>
      </w:tr>
    </w:tbl>
    <w:p w:rsidR="00685AA7" w:rsidRDefault="00685AA7">
      <w:pPr>
        <w:pStyle w:val="Heading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A744CF" w:rsidP="000A3A50">
            <w:r>
              <w:t xml:space="preserve">Musicians </w:t>
            </w:r>
            <w:r w:rsidR="000A3A50">
              <w:t>and other Music Professionals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A744CF" w:rsidP="00A744CF">
            <w:r>
              <w:t>Seek non-copyrighted audio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0A3A50" w:rsidP="000A3A50">
            <w:pPr>
              <w:pStyle w:val="BodyText"/>
              <w:keepNext/>
              <w:ind w:left="72"/>
            </w:pPr>
            <w:r>
              <w:t>The Public Domain Audio Library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A744CF">
            <w:r>
              <w:t xml:space="preserve"> </w:t>
            </w:r>
            <w:r w:rsidR="00A744CF">
              <w:t>Is a</w:t>
            </w:r>
            <w:r w:rsidR="00EF0E82">
              <w:t>n</w:t>
            </w:r>
            <w:r w:rsidR="00A744CF">
              <w:t xml:space="preserve"> Open Source software 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A744CF" w:rsidP="00A744CF">
            <w:r>
              <w:t>Provides a</w:t>
            </w:r>
            <w:r w:rsidR="00EF0E82">
              <w:t>n</w:t>
            </w:r>
            <w:r>
              <w:t xml:space="preserve"> organized library with several audio samples to choose from 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A744CF" w:rsidP="00A744CF">
            <w:r>
              <w:t>The Internet Archive Music Collection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A744CF" w:rsidP="00A744CF">
            <w:r>
              <w:t>Provides a user-friendly interface and is organized by categories in order to facilitate the interaction with the website</w:t>
            </w:r>
          </w:p>
        </w:tc>
      </w:tr>
    </w:tbl>
    <w:p w:rsidR="00685AA7" w:rsidRDefault="00685AA7">
      <w:pPr>
        <w:pStyle w:val="Heading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:rsidR="00685AA7" w:rsidRDefault="00685AA7">
      <w:pPr>
        <w:pStyle w:val="Heading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74"/>
        <w:gridCol w:w="2526"/>
        <w:gridCol w:w="3960"/>
      </w:tblGrid>
      <w:tr w:rsidR="00685AA7" w:rsidTr="000A3A50">
        <w:trPr>
          <w:tblHeader/>
        </w:trPr>
        <w:tc>
          <w:tcPr>
            <w:tcW w:w="1974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26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:rsidTr="000A3A50">
        <w:tc>
          <w:tcPr>
            <w:tcW w:w="1974" w:type="dxa"/>
          </w:tcPr>
          <w:p w:rsidR="00685AA7" w:rsidRPr="000A3A50" w:rsidRDefault="000A3A50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User </w:t>
            </w:r>
          </w:p>
        </w:tc>
        <w:tc>
          <w:tcPr>
            <w:tcW w:w="2526" w:type="dxa"/>
          </w:tcPr>
          <w:p w:rsidR="00685AA7" w:rsidRPr="000A3A50" w:rsidRDefault="009C46A8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Musician</w:t>
            </w:r>
          </w:p>
        </w:tc>
        <w:tc>
          <w:tcPr>
            <w:tcW w:w="3960" w:type="dxa"/>
          </w:tcPr>
          <w:p w:rsidR="00685AA7" w:rsidRPr="000A3A50" w:rsidRDefault="009C46A8" w:rsidP="000A3A50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Search for Audio Files</w:t>
            </w:r>
          </w:p>
        </w:tc>
      </w:tr>
      <w:tr w:rsidR="009C46A8" w:rsidTr="000A3A50">
        <w:tc>
          <w:tcPr>
            <w:tcW w:w="1974" w:type="dxa"/>
          </w:tcPr>
          <w:p w:rsidR="009C46A8" w:rsidRDefault="009C46A8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User</w:t>
            </w:r>
          </w:p>
        </w:tc>
        <w:tc>
          <w:tcPr>
            <w:tcW w:w="2526" w:type="dxa"/>
          </w:tcPr>
          <w:p w:rsidR="009C46A8" w:rsidRDefault="009C46A8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Musician</w:t>
            </w:r>
          </w:p>
        </w:tc>
        <w:tc>
          <w:tcPr>
            <w:tcW w:w="3960" w:type="dxa"/>
          </w:tcPr>
          <w:p w:rsidR="009C46A8" w:rsidRDefault="009C46A8" w:rsidP="009C46A8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Downloads Audio files</w:t>
            </w:r>
          </w:p>
        </w:tc>
      </w:tr>
    </w:tbl>
    <w:p w:rsidR="00685AA7" w:rsidRDefault="00685AA7">
      <w:pPr>
        <w:pStyle w:val="BodyText"/>
      </w:pPr>
    </w:p>
    <w:p w:rsidR="009C46A8" w:rsidRDefault="009C46A8">
      <w:pPr>
        <w:pStyle w:val="BodyText"/>
      </w:pPr>
    </w:p>
    <w:p w:rsidR="00685AA7" w:rsidRDefault="00685AA7">
      <w:pPr>
        <w:pStyle w:val="Heading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lastRenderedPageBreak/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9C46A8" w:rsidRDefault="009C46A8" w:rsidP="009C46A8"/>
    <w:p w:rsidR="00BC3052" w:rsidRDefault="009C46A8" w:rsidP="00BC3052">
      <w:r>
        <w:t>The number of stakeholders may change if more people decide to get involved in the project. However, for the current time, the number of s</w:t>
      </w:r>
      <w:r w:rsidR="00BC3052">
        <w:t>takeholders involved is static.</w:t>
      </w:r>
    </w:p>
    <w:p w:rsidR="00685AA7" w:rsidRDefault="009C46A8" w:rsidP="00BC3052">
      <w:r>
        <w:t>A task cycle time of completion may vary, as it depends on the user and his needs. It may take a longer time if the user needs more than one audio track or if its search isn’t specific to anything</w:t>
      </w:r>
      <w:r w:rsidR="00BC3052">
        <w:t xml:space="preserve">, or in case multiple categories are selected in the search, providing a long list of possibilities for download. </w:t>
      </w:r>
    </w:p>
    <w:p w:rsidR="00BC3052" w:rsidRDefault="00BC3052" w:rsidP="00BC3052">
      <w:r>
        <w:t xml:space="preserve">This software will require an internet connection for the searches and downloads, but it can be accessed through any device that supports an internet browser. </w:t>
      </w:r>
    </w:p>
    <w:p w:rsidR="00BC3052" w:rsidRDefault="00BC3052" w:rsidP="00BC3052"/>
    <w:p w:rsidR="00685AA7" w:rsidRDefault="00685AA7">
      <w:pPr>
        <w:pStyle w:val="Heading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:rsidR="00685AA7" w:rsidRDefault="00685AA7">
      <w:pPr>
        <w:pStyle w:val="Heading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p w:rsidR="00685AA7" w:rsidRDefault="00685AA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134"/>
        <w:gridCol w:w="1469"/>
        <w:gridCol w:w="2430"/>
      </w:tblGrid>
      <w:tr w:rsidR="00685AA7" w:rsidTr="00F751D8">
        <w:tc>
          <w:tcPr>
            <w:tcW w:w="3085" w:type="dxa"/>
          </w:tcPr>
          <w:p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1134" w:type="dxa"/>
          </w:tcPr>
          <w:p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469" w:type="dxa"/>
          </w:tcPr>
          <w:p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 w:rsidTr="00F751D8">
        <w:tc>
          <w:tcPr>
            <w:tcW w:w="3085" w:type="dxa"/>
          </w:tcPr>
          <w:p w:rsidR="00685AA7" w:rsidRDefault="00BC3052" w:rsidP="00BC3052">
            <w:pPr>
              <w:pStyle w:val="BodyText"/>
              <w:ind w:left="0"/>
            </w:pPr>
            <w:r>
              <w:t>Audio Search</w:t>
            </w:r>
          </w:p>
        </w:tc>
        <w:tc>
          <w:tcPr>
            <w:tcW w:w="1134" w:type="dxa"/>
          </w:tcPr>
          <w:p w:rsidR="00685AA7" w:rsidRDefault="00BC3052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469" w:type="dxa"/>
          </w:tcPr>
          <w:p w:rsidR="00685AA7" w:rsidRDefault="00BC3052">
            <w:pPr>
              <w:pStyle w:val="BodyText"/>
              <w:ind w:left="0"/>
            </w:pPr>
            <w:r>
              <w:t>Search Bar</w:t>
            </w:r>
          </w:p>
        </w:tc>
        <w:tc>
          <w:tcPr>
            <w:tcW w:w="2430" w:type="dxa"/>
          </w:tcPr>
          <w:p w:rsidR="00685AA7" w:rsidRDefault="00BC3052">
            <w:pPr>
              <w:pStyle w:val="BodyText"/>
              <w:ind w:left="0"/>
            </w:pPr>
            <w:r>
              <w:t xml:space="preserve">1.0 DEMO </w:t>
            </w:r>
          </w:p>
        </w:tc>
      </w:tr>
      <w:tr w:rsidR="00BC3052" w:rsidTr="00F751D8">
        <w:tc>
          <w:tcPr>
            <w:tcW w:w="3085" w:type="dxa"/>
          </w:tcPr>
          <w:p w:rsidR="00BC3052" w:rsidRDefault="00BC3052">
            <w:pPr>
              <w:pStyle w:val="BodyText"/>
              <w:ind w:left="0"/>
            </w:pPr>
            <w:r>
              <w:t>Advanced Search Categories</w:t>
            </w:r>
          </w:p>
        </w:tc>
        <w:tc>
          <w:tcPr>
            <w:tcW w:w="1134" w:type="dxa"/>
          </w:tcPr>
          <w:p w:rsidR="00BC3052" w:rsidRDefault="00BC3052">
            <w:pPr>
              <w:pStyle w:val="BodyText"/>
              <w:ind w:left="0"/>
            </w:pPr>
            <w:r>
              <w:t>LOW</w:t>
            </w:r>
          </w:p>
        </w:tc>
        <w:tc>
          <w:tcPr>
            <w:tcW w:w="1469" w:type="dxa"/>
          </w:tcPr>
          <w:p w:rsidR="00BC3052" w:rsidRDefault="00BC3052">
            <w:pPr>
              <w:pStyle w:val="BodyText"/>
              <w:ind w:left="0"/>
            </w:pPr>
            <w:r>
              <w:t xml:space="preserve">Length, genre, author </w:t>
            </w:r>
          </w:p>
        </w:tc>
        <w:tc>
          <w:tcPr>
            <w:tcW w:w="2430" w:type="dxa"/>
          </w:tcPr>
          <w:p w:rsidR="00BC3052" w:rsidRDefault="00BC3052">
            <w:pPr>
              <w:pStyle w:val="BodyText"/>
              <w:ind w:left="0"/>
            </w:pPr>
            <w:r>
              <w:t xml:space="preserve">2.0 </w:t>
            </w:r>
          </w:p>
        </w:tc>
      </w:tr>
      <w:tr w:rsidR="00BC3052" w:rsidTr="00F751D8">
        <w:tc>
          <w:tcPr>
            <w:tcW w:w="3085" w:type="dxa"/>
          </w:tcPr>
          <w:p w:rsidR="00BC3052" w:rsidRDefault="00F751D8">
            <w:pPr>
              <w:pStyle w:val="BodyText"/>
              <w:ind w:left="0"/>
            </w:pPr>
            <w:r>
              <w:t>Audio Download</w:t>
            </w:r>
          </w:p>
        </w:tc>
        <w:tc>
          <w:tcPr>
            <w:tcW w:w="1134" w:type="dxa"/>
          </w:tcPr>
          <w:p w:rsidR="00BC3052" w:rsidRDefault="00F751D8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469" w:type="dxa"/>
          </w:tcPr>
          <w:p w:rsidR="00BC3052" w:rsidRDefault="00F751D8">
            <w:pPr>
              <w:pStyle w:val="BodyText"/>
              <w:ind w:left="0"/>
            </w:pPr>
            <w:r>
              <w:t>Available in multiple formats</w:t>
            </w:r>
          </w:p>
        </w:tc>
        <w:tc>
          <w:tcPr>
            <w:tcW w:w="2430" w:type="dxa"/>
          </w:tcPr>
          <w:p w:rsidR="00BC3052" w:rsidRDefault="00F751D8">
            <w:pPr>
              <w:pStyle w:val="BodyText"/>
              <w:ind w:left="0"/>
            </w:pPr>
            <w:r>
              <w:t>1.0 DEMO</w:t>
            </w:r>
          </w:p>
        </w:tc>
      </w:tr>
      <w:tr w:rsidR="00F751D8" w:rsidTr="00F751D8">
        <w:tc>
          <w:tcPr>
            <w:tcW w:w="3085" w:type="dxa"/>
          </w:tcPr>
          <w:p w:rsidR="00F751D8" w:rsidRDefault="00F751D8">
            <w:pPr>
              <w:pStyle w:val="BodyText"/>
              <w:ind w:left="0"/>
            </w:pPr>
            <w:r>
              <w:t>User registration</w:t>
            </w:r>
          </w:p>
        </w:tc>
        <w:tc>
          <w:tcPr>
            <w:tcW w:w="1134" w:type="dxa"/>
          </w:tcPr>
          <w:p w:rsidR="00F751D8" w:rsidRDefault="00F751D8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469" w:type="dxa"/>
          </w:tcPr>
          <w:p w:rsidR="00F751D8" w:rsidRDefault="00F751D8">
            <w:pPr>
              <w:pStyle w:val="BodyText"/>
              <w:ind w:left="0"/>
            </w:pPr>
            <w:r>
              <w:t>Login option</w:t>
            </w:r>
          </w:p>
        </w:tc>
        <w:tc>
          <w:tcPr>
            <w:tcW w:w="2430" w:type="dxa"/>
          </w:tcPr>
          <w:p w:rsidR="00F751D8" w:rsidRDefault="00F751D8">
            <w:pPr>
              <w:pStyle w:val="BodyText"/>
              <w:ind w:left="0"/>
            </w:pPr>
            <w:r>
              <w:t>2.0</w:t>
            </w:r>
          </w:p>
        </w:tc>
      </w:tr>
    </w:tbl>
    <w:p w:rsidR="00685AA7" w:rsidRDefault="00685AA7">
      <w:pPr>
        <w:pStyle w:val="BodyText"/>
      </w:pPr>
    </w:p>
    <w:p w:rsidR="00685AA7" w:rsidRDefault="00685AA7">
      <w:pPr>
        <w:pStyle w:val="Heading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p w:rsidR="00816C1B" w:rsidRPr="00816C1B" w:rsidRDefault="00816C1B" w:rsidP="00816C1B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EF0E82" w:rsidP="00685AA7">
            <w:pPr>
              <w:pStyle w:val="BodyText"/>
              <w:ind w:left="0"/>
            </w:pPr>
            <w:r>
              <w:t>Android App</w:t>
            </w:r>
          </w:p>
        </w:tc>
        <w:tc>
          <w:tcPr>
            <w:tcW w:w="1134" w:type="dxa"/>
          </w:tcPr>
          <w:p w:rsidR="002B4085" w:rsidRDefault="00F751D8" w:rsidP="00685AA7">
            <w:pPr>
              <w:pStyle w:val="BodyText"/>
              <w:ind w:left="0"/>
            </w:pPr>
            <w:r>
              <w:t>N/A</w:t>
            </w:r>
          </w:p>
        </w:tc>
        <w:tc>
          <w:tcPr>
            <w:tcW w:w="2835" w:type="dxa"/>
          </w:tcPr>
          <w:p w:rsidR="002B4085" w:rsidRDefault="00F751D8" w:rsidP="00685AA7">
            <w:pPr>
              <w:pStyle w:val="BodyText"/>
              <w:ind w:left="0"/>
            </w:pPr>
            <w:r>
              <w:t>N/A</w:t>
            </w:r>
          </w:p>
        </w:tc>
      </w:tr>
      <w:tr w:rsidR="00EF0E82">
        <w:tc>
          <w:tcPr>
            <w:tcW w:w="3936" w:type="dxa"/>
          </w:tcPr>
          <w:p w:rsidR="00EF0E82" w:rsidRDefault="00EF0E82" w:rsidP="00685AA7">
            <w:pPr>
              <w:pStyle w:val="BodyText"/>
              <w:ind w:left="0"/>
            </w:pPr>
            <w:r>
              <w:t>Intuitive User Interface</w:t>
            </w:r>
          </w:p>
        </w:tc>
        <w:tc>
          <w:tcPr>
            <w:tcW w:w="1134" w:type="dxa"/>
          </w:tcPr>
          <w:p w:rsidR="00EF0E82" w:rsidRDefault="00EF0E82" w:rsidP="00685AA7">
            <w:pPr>
              <w:pStyle w:val="BodyText"/>
              <w:ind w:left="0"/>
            </w:pPr>
            <w:r>
              <w:t>N/A</w:t>
            </w:r>
          </w:p>
        </w:tc>
        <w:tc>
          <w:tcPr>
            <w:tcW w:w="2835" w:type="dxa"/>
          </w:tcPr>
          <w:p w:rsidR="00EF0E82" w:rsidRDefault="00EF0E82" w:rsidP="00685AA7">
            <w:pPr>
              <w:pStyle w:val="BodyText"/>
              <w:ind w:left="0"/>
            </w:pPr>
            <w:r>
              <w:t>N/A</w:t>
            </w:r>
          </w:p>
        </w:tc>
        <w:bookmarkStart w:id="42" w:name="_GoBack"/>
        <w:bookmarkEnd w:id="42"/>
      </w:tr>
    </w:tbl>
    <w:p w:rsidR="002B4085" w:rsidRPr="002B4085" w:rsidRDefault="002B4085" w:rsidP="00816C1B">
      <w:pPr>
        <w:pStyle w:val="BodyText"/>
        <w:ind w:left="0"/>
      </w:pPr>
    </w:p>
    <w:sectPr w:rsidR="002B4085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6AC" w:rsidRDefault="00CA66AC">
      <w:pPr>
        <w:spacing w:line="240" w:lineRule="auto"/>
      </w:pPr>
      <w:r>
        <w:separator/>
      </w:r>
    </w:p>
  </w:endnote>
  <w:endnote w:type="continuationSeparator" w:id="0">
    <w:p w:rsidR="00CA66AC" w:rsidRDefault="00CA6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9C46A8">
          <w:pPr>
            <w:jc w:val="center"/>
          </w:pPr>
          <w:r>
            <w:sym w:font="Symbol" w:char="F0D3"/>
          </w:r>
          <w:r w:rsidR="009C46A8">
            <w:t>Manoela Gomes Rivera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A3A50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F0E8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685AA7" w:rsidRDefault="00685A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6AC" w:rsidRDefault="00CA66AC">
      <w:pPr>
        <w:spacing w:line="240" w:lineRule="auto"/>
      </w:pPr>
      <w:r>
        <w:separator/>
      </w:r>
    </w:p>
  </w:footnote>
  <w:footnote w:type="continuationSeparator" w:id="0">
    <w:p w:rsidR="00CA66AC" w:rsidRDefault="00CA66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7B57D9" w:rsidP="007B57D9">
          <w:r>
            <w:rPr>
              <w:b/>
            </w:rPr>
            <w:t xml:space="preserve">Public Domain Audio Library </w:t>
          </w:r>
          <w:r w:rsidR="00685AA7">
            <w:rPr>
              <w:b/>
            </w:rPr>
            <w:fldChar w:fldCharType="begin"/>
          </w:r>
          <w:r w:rsidR="00685AA7">
            <w:rPr>
              <w:b/>
            </w:rPr>
            <w:instrText xml:space="preserve"> SUBJECT  \* MERGEFORMAT </w:instrText>
          </w:r>
          <w:r w:rsidR="00685AA7"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3418A1">
          <w:fldSimple w:instr=" TITLE  \* MERGEFORMAT ">
            <w:r w:rsidR="007B57D9">
              <w:t>Vision</w:t>
            </w:r>
          </w:fldSimple>
        </w:p>
      </w:tc>
      <w:tc>
        <w:tcPr>
          <w:tcW w:w="3179" w:type="dxa"/>
        </w:tcPr>
        <w:p w:rsidR="00685AA7" w:rsidRDefault="00685AA7" w:rsidP="000A3A50">
          <w:r>
            <w:t xml:space="preserve">  Date:  </w:t>
          </w:r>
          <w:r w:rsidR="000A3A50">
            <w:t>2</w:t>
          </w:r>
          <w:r w:rsidR="007B57D9">
            <w:t>/</w:t>
          </w:r>
          <w:r w:rsidR="000A3A50">
            <w:t>JUN</w:t>
          </w:r>
          <w:r w:rsidR="007B57D9">
            <w:t>/16</w:t>
          </w:r>
        </w:p>
      </w:tc>
    </w:tr>
  </w:tbl>
  <w:p w:rsidR="00685AA7" w:rsidRDefault="00685A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D9"/>
    <w:rsid w:val="000A3A50"/>
    <w:rsid w:val="0019590E"/>
    <w:rsid w:val="002B4085"/>
    <w:rsid w:val="003418A1"/>
    <w:rsid w:val="00375A4A"/>
    <w:rsid w:val="0052614A"/>
    <w:rsid w:val="00685AA7"/>
    <w:rsid w:val="007528F8"/>
    <w:rsid w:val="007B304D"/>
    <w:rsid w:val="007B57D9"/>
    <w:rsid w:val="00816C1B"/>
    <w:rsid w:val="009C46A8"/>
    <w:rsid w:val="009E7A69"/>
    <w:rsid w:val="00A744CF"/>
    <w:rsid w:val="00AE4979"/>
    <w:rsid w:val="00BC3052"/>
    <w:rsid w:val="00BF5DC2"/>
    <w:rsid w:val="00C2763D"/>
    <w:rsid w:val="00C72F77"/>
    <w:rsid w:val="00CA66AC"/>
    <w:rsid w:val="00E64463"/>
    <w:rsid w:val="00EF0E82"/>
    <w:rsid w:val="00F7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CBD73EA-7A74-4AFD-9AC5-8F6D99A6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043\Deskto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</TotalTime>
  <Pages>2</Pages>
  <Words>401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MANOELA GOMES RIVERA</dc:creator>
  <cp:lastModifiedBy>Manoela Rivera</cp:lastModifiedBy>
  <cp:revision>2</cp:revision>
  <cp:lastPrinted>2001-03-15T17:26:00Z</cp:lastPrinted>
  <dcterms:created xsi:type="dcterms:W3CDTF">2016-06-02T22:25:00Z</dcterms:created>
  <dcterms:modified xsi:type="dcterms:W3CDTF">2016-06-02T22:25:00Z</dcterms:modified>
</cp:coreProperties>
</file>